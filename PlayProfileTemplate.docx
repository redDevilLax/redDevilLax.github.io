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AE7E1" w14:textId="77777777" w:rsidR="00273720" w:rsidRDefault="00273720"/>
    <w:tbl>
      <w:tblPr>
        <w:tblW w:w="109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606"/>
        <w:gridCol w:w="6569"/>
      </w:tblGrid>
      <w:tr w:rsidR="001B2ABD" w:rsidRPr="008941A1" w14:paraId="76550753" w14:textId="77777777" w:rsidTr="008941A1">
        <w:trPr>
          <w:trHeight w:val="8252"/>
        </w:trPr>
        <w:tc>
          <w:tcPr>
            <w:tcW w:w="3780" w:type="dxa"/>
          </w:tcPr>
          <w:p w14:paraId="5E1B7DE6" w14:textId="77777777" w:rsidR="002A0D8B" w:rsidRDefault="002A0D8B" w:rsidP="002A0D8B">
            <w:pPr>
              <w:pStyle w:val="Heading3"/>
              <w:rPr>
                <w:rFonts w:ascii="Verdana" w:hAnsi="Verdana"/>
                <w:sz w:val="24"/>
              </w:rPr>
            </w:pPr>
          </w:p>
          <w:p w14:paraId="55BF5790" w14:textId="77777777" w:rsidR="002A0D8B" w:rsidRDefault="002A0D8B" w:rsidP="002A0D8B">
            <w:pPr>
              <w:pStyle w:val="Heading3"/>
              <w:rPr>
                <w:rFonts w:ascii="Verdana" w:hAnsi="Verdana"/>
                <w:sz w:val="24"/>
              </w:rPr>
            </w:pPr>
          </w:p>
          <w:p w14:paraId="363E62A7" w14:textId="2886C84F" w:rsidR="001B2ABD" w:rsidRPr="008941A1" w:rsidRDefault="00C216AF" w:rsidP="002A0D8B">
            <w:pPr>
              <w:pStyle w:val="Heading3"/>
              <w:rPr>
                <w:rFonts w:ascii="Verdana" w:hAnsi="Verdana"/>
                <w:sz w:val="24"/>
              </w:rPr>
            </w:pPr>
            <w:r w:rsidRPr="008941A1">
              <w:rPr>
                <w:rFonts w:ascii="Verdana" w:hAnsi="Verdana"/>
                <w:sz w:val="24"/>
              </w:rPr>
              <w:t>My “Why”</w:t>
            </w:r>
            <w:r w:rsidR="008941A1">
              <w:rPr>
                <w:rFonts w:ascii="Verdana" w:hAnsi="Verdana"/>
                <w:sz w:val="24"/>
              </w:rPr>
              <w:t>:</w:t>
            </w:r>
          </w:p>
          <w:p w14:paraId="125B7830" w14:textId="77777777" w:rsidR="00B928F3" w:rsidRPr="002A0D8B" w:rsidRDefault="00A25429" w:rsidP="006F1ADA">
            <w:pPr>
              <w:pStyle w:val="Heading4"/>
              <w:spacing w:line="276" w:lineRule="auto"/>
              <w:rPr>
                <w:b w:val="0"/>
                <w:bCs/>
              </w:rPr>
            </w:pPr>
            <w:r w:rsidRPr="002A0D8B">
              <w:rPr>
                <w:b w:val="0"/>
                <w:bCs/>
              </w:rPr>
              <w:t>I want to play college lacrosse because…</w:t>
            </w:r>
          </w:p>
          <w:p w14:paraId="5A1E82E8" w14:textId="77777777" w:rsidR="00036450" w:rsidRPr="008941A1" w:rsidRDefault="005F79D3" w:rsidP="00465A45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954003311"/>
                <w:placeholder>
                  <w:docPart w:val="318C7A146EBC4E4D94494EB8B260E85B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8941A1">
                  <w:rPr>
                    <w:rFonts w:ascii="Verdana" w:hAnsi="Verdana"/>
                    <w:sz w:val="24"/>
                  </w:rPr>
                  <w:t>Contact</w:t>
                </w:r>
              </w:sdtContent>
            </w:sdt>
            <w:r w:rsidR="008941A1">
              <w:rPr>
                <w:rFonts w:ascii="Verdana" w:hAnsi="Verdana"/>
              </w:rPr>
              <w:t>:</w:t>
            </w:r>
          </w:p>
          <w:p w14:paraId="549479DA" w14:textId="3D3A6FDE" w:rsidR="006D0A7F" w:rsidRPr="002A0D8B" w:rsidRDefault="00295BB7" w:rsidP="00D77AE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Phone:</w:t>
            </w:r>
          </w:p>
          <w:p w14:paraId="5F138C64" w14:textId="05E27EE7" w:rsidR="006D0A7F" w:rsidRDefault="00295BB7" w:rsidP="00D77AE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Email:</w:t>
            </w:r>
          </w:p>
          <w:p w14:paraId="5D2B22EE" w14:textId="5E6279F2" w:rsidR="00D77AEE" w:rsidRPr="002A0D8B" w:rsidRDefault="00D77AEE" w:rsidP="00D77AE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Social:</w:t>
            </w:r>
          </w:p>
          <w:p w14:paraId="0BFDBD43" w14:textId="77777777" w:rsidR="006D0A7F" w:rsidRPr="0064301D" w:rsidRDefault="006D0A7F" w:rsidP="004D3011">
            <w:pPr>
              <w:rPr>
                <w:rFonts w:ascii="Verdana" w:hAnsi="Verdana"/>
                <w:color w:val="B85A22" w:themeColor="accent2" w:themeShade="BF"/>
                <w:u w:val="single"/>
              </w:rPr>
            </w:pPr>
          </w:p>
          <w:p w14:paraId="20525A28" w14:textId="7833012E" w:rsidR="0064301D" w:rsidRPr="008941A1" w:rsidRDefault="002A0D8B" w:rsidP="002A0D8B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2030 </w:t>
            </w:r>
            <w:r w:rsidR="0064301D">
              <w:rPr>
                <w:rFonts w:ascii="Verdana" w:hAnsi="Verdana"/>
              </w:rPr>
              <w:t xml:space="preserve">Highlight </w:t>
            </w:r>
            <w:r>
              <w:rPr>
                <w:rFonts w:ascii="Verdana" w:hAnsi="Verdana"/>
              </w:rPr>
              <w:t>VIDEO</w:t>
            </w:r>
            <w:r w:rsidR="0064301D">
              <w:rPr>
                <w:rFonts w:ascii="Verdana" w:hAnsi="Verdana"/>
              </w:rPr>
              <w:t>:</w:t>
            </w:r>
          </w:p>
          <w:p w14:paraId="34FE936A" w14:textId="77777777" w:rsidR="00A25429" w:rsidRPr="008941A1" w:rsidRDefault="005F79D3" w:rsidP="004D3011">
            <w:pPr>
              <w:rPr>
                <w:rFonts w:ascii="Verdana" w:hAnsi="Verdana"/>
              </w:rPr>
            </w:pPr>
            <w:hyperlink r:id="rId10" w:history="1">
              <w:r w:rsidR="00A25429">
                <w:rPr>
                  <w:rStyle w:val="Hyperlink"/>
                </w:rPr>
                <w:t>https://www.hudl.com/video/3/160203/5721a940dfe23b2d6870f35d</w:t>
              </w:r>
            </w:hyperlink>
          </w:p>
          <w:p w14:paraId="256A28F8" w14:textId="77777777" w:rsidR="004D3011" w:rsidRPr="008941A1" w:rsidRDefault="004D3011" w:rsidP="004D3011">
            <w:pPr>
              <w:rPr>
                <w:rFonts w:ascii="Verdana" w:hAnsi="Verdana"/>
              </w:rPr>
            </w:pPr>
          </w:p>
          <w:p w14:paraId="74B2754D" w14:textId="395EEA8A" w:rsidR="004D3011" w:rsidRPr="008941A1" w:rsidRDefault="00F44FA7" w:rsidP="002A0D8B">
            <w:pPr>
              <w:pStyle w:val="Heading3"/>
              <w:rPr>
                <w:rFonts w:ascii="Verdana" w:hAnsi="Verdana"/>
                <w:sz w:val="24"/>
              </w:rPr>
            </w:pPr>
            <w:r w:rsidRPr="008941A1">
              <w:rPr>
                <w:rFonts w:ascii="Verdana" w:hAnsi="Verdana"/>
                <w:sz w:val="24"/>
              </w:rPr>
              <w:t>Travel Teams:</w:t>
            </w:r>
          </w:p>
          <w:p w14:paraId="4293F38C" w14:textId="656E467E" w:rsidR="008941A1" w:rsidRPr="002A0D8B" w:rsidRDefault="002A0D8B" w:rsidP="006F1ADA">
            <w:pPr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Red Devil Lacrosse</w:t>
            </w:r>
            <w:r w:rsidR="00CB6A14" w:rsidRPr="002A0D8B">
              <w:rPr>
                <w:rFonts w:ascii="Verdana" w:hAnsi="Verdana"/>
                <w:bCs/>
                <w:sz w:val="20"/>
                <w:szCs w:val="20"/>
              </w:rPr>
              <w:t xml:space="preserve"> -</w:t>
            </w:r>
            <w:r w:rsidR="008941A1" w:rsidRPr="002A0D8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184F09" w:rsidRPr="002A0D8B">
              <w:rPr>
                <w:rFonts w:ascii="Verdana" w:hAnsi="Verdana"/>
                <w:bCs/>
                <w:sz w:val="20"/>
                <w:szCs w:val="20"/>
              </w:rPr>
              <w:t>#15</w:t>
            </w:r>
          </w:p>
          <w:p w14:paraId="40F3121C" w14:textId="50B63B46" w:rsidR="00CA0E4D" w:rsidRPr="002A0D8B" w:rsidRDefault="002A0D8B" w:rsidP="006F1ADA">
            <w:pPr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Carolina National</w:t>
            </w:r>
            <w:r w:rsidR="008941A1" w:rsidRPr="002A0D8B">
              <w:rPr>
                <w:rFonts w:ascii="Verdana" w:hAnsi="Verdana"/>
                <w:bCs/>
                <w:sz w:val="20"/>
                <w:szCs w:val="20"/>
              </w:rPr>
              <w:t xml:space="preserve"> - #</w:t>
            </w:r>
            <w:r w:rsidR="00A25429" w:rsidRPr="002A0D8B"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  <w:p w14:paraId="480A8441" w14:textId="77777777" w:rsidR="00CA0E4D" w:rsidRPr="008941A1" w:rsidRDefault="00CA0E4D" w:rsidP="002A0D8B">
            <w:pPr>
              <w:pStyle w:val="Heading3"/>
              <w:rPr>
                <w:rFonts w:ascii="Verdana" w:hAnsi="Verdana"/>
                <w:sz w:val="24"/>
              </w:rPr>
            </w:pPr>
            <w:r w:rsidRPr="008941A1">
              <w:rPr>
                <w:rFonts w:ascii="Verdana" w:hAnsi="Verdana"/>
                <w:sz w:val="24"/>
              </w:rPr>
              <w:t>Training</w:t>
            </w:r>
            <w:r w:rsidR="00C063D7" w:rsidRPr="008941A1">
              <w:rPr>
                <w:rFonts w:ascii="Verdana" w:hAnsi="Verdana"/>
                <w:sz w:val="24"/>
              </w:rPr>
              <w:t>:</w:t>
            </w:r>
          </w:p>
          <w:p w14:paraId="56808169" w14:textId="77777777" w:rsidR="004D3011" w:rsidRPr="002A0D8B" w:rsidRDefault="00CA0E4D" w:rsidP="006F1ADA">
            <w:pPr>
              <w:spacing w:line="276" w:lineRule="auto"/>
              <w:rPr>
                <w:rFonts w:ascii="Verdana" w:hAnsi="Verdana"/>
                <w:b/>
              </w:rPr>
            </w:pPr>
            <w:r w:rsidRPr="002A0D8B">
              <w:rPr>
                <w:rFonts w:ascii="Verdana" w:hAnsi="Verdana"/>
                <w:bCs/>
              </w:rPr>
              <w:t xml:space="preserve">Height: </w:t>
            </w:r>
            <w:r w:rsidRPr="002A0D8B">
              <w:rPr>
                <w:rFonts w:ascii="Verdana" w:hAnsi="Verdana"/>
                <w:b/>
              </w:rPr>
              <w:t xml:space="preserve">6’ </w:t>
            </w:r>
            <w:r w:rsidR="00A25429" w:rsidRPr="002A0D8B">
              <w:rPr>
                <w:rFonts w:ascii="Verdana" w:hAnsi="Verdana"/>
                <w:b/>
              </w:rPr>
              <w:t>0</w:t>
            </w:r>
            <w:r w:rsidRPr="002A0D8B">
              <w:rPr>
                <w:rFonts w:ascii="Verdana" w:hAnsi="Verdana"/>
                <w:b/>
              </w:rPr>
              <w:t>”</w:t>
            </w:r>
          </w:p>
          <w:p w14:paraId="1AF18425" w14:textId="57C12A76" w:rsidR="00CA0E4D" w:rsidRPr="002A0D8B" w:rsidRDefault="00CA0E4D" w:rsidP="006F1ADA">
            <w:pPr>
              <w:spacing w:line="276" w:lineRule="auto"/>
              <w:rPr>
                <w:rFonts w:ascii="Verdana" w:hAnsi="Verdana"/>
                <w:bCs/>
              </w:rPr>
            </w:pPr>
            <w:r w:rsidRPr="002A0D8B">
              <w:rPr>
                <w:rFonts w:ascii="Verdana" w:hAnsi="Verdana"/>
                <w:bCs/>
              </w:rPr>
              <w:t xml:space="preserve">Weight: </w:t>
            </w:r>
            <w:r w:rsidR="00A25429" w:rsidRPr="002A0D8B">
              <w:rPr>
                <w:rFonts w:ascii="Verdana" w:hAnsi="Verdana"/>
                <w:b/>
              </w:rPr>
              <w:t>185</w:t>
            </w:r>
            <w:r w:rsidR="002A0D8B">
              <w:rPr>
                <w:rFonts w:ascii="Verdana" w:hAnsi="Verdana"/>
                <w:b/>
              </w:rPr>
              <w:t xml:space="preserve"> </w:t>
            </w:r>
            <w:proofErr w:type="spellStart"/>
            <w:r w:rsidRPr="002A0D8B">
              <w:rPr>
                <w:rFonts w:ascii="Verdana" w:hAnsi="Verdana"/>
                <w:b/>
              </w:rPr>
              <w:t>lbs</w:t>
            </w:r>
            <w:proofErr w:type="spellEnd"/>
          </w:p>
          <w:p w14:paraId="3E67419A" w14:textId="77777777" w:rsidR="00CA0E4D" w:rsidRPr="002A0D8B" w:rsidRDefault="00CA0E4D" w:rsidP="004D3011">
            <w:pPr>
              <w:rPr>
                <w:rFonts w:ascii="Verdana" w:hAnsi="Verdana"/>
                <w:bCs/>
              </w:rPr>
            </w:pPr>
          </w:p>
          <w:p w14:paraId="1A4C99B3" w14:textId="77777777" w:rsidR="00CA0E4D" w:rsidRPr="002A0D8B" w:rsidRDefault="00CA0E4D" w:rsidP="006F1ADA">
            <w:pPr>
              <w:spacing w:line="276" w:lineRule="auto"/>
              <w:rPr>
                <w:rFonts w:ascii="Verdana" w:hAnsi="Verdana"/>
                <w:b/>
              </w:rPr>
            </w:pPr>
            <w:r w:rsidRPr="002A0D8B">
              <w:rPr>
                <w:rFonts w:ascii="Verdana" w:hAnsi="Verdana"/>
                <w:bCs/>
              </w:rPr>
              <w:t xml:space="preserve">40 Yard Dash: </w:t>
            </w:r>
            <w:r w:rsidRPr="002A0D8B">
              <w:rPr>
                <w:rFonts w:ascii="Verdana" w:hAnsi="Verdana"/>
                <w:b/>
              </w:rPr>
              <w:t>4.</w:t>
            </w:r>
            <w:r w:rsidR="00A25429" w:rsidRPr="002A0D8B">
              <w:rPr>
                <w:rFonts w:ascii="Verdana" w:hAnsi="Verdana"/>
                <w:b/>
              </w:rPr>
              <w:t>6</w:t>
            </w:r>
            <w:r w:rsidRPr="002A0D8B">
              <w:rPr>
                <w:rFonts w:ascii="Verdana" w:hAnsi="Verdana"/>
                <w:b/>
              </w:rPr>
              <w:t xml:space="preserve"> sec.</w:t>
            </w:r>
          </w:p>
          <w:p w14:paraId="07B118F6" w14:textId="77777777" w:rsidR="00CA0E4D" w:rsidRPr="002A0D8B" w:rsidRDefault="003F155E" w:rsidP="006F1ADA">
            <w:pPr>
              <w:spacing w:line="276" w:lineRule="auto"/>
              <w:rPr>
                <w:rFonts w:ascii="Verdana" w:hAnsi="Verdana"/>
                <w:bCs/>
              </w:rPr>
            </w:pPr>
            <w:r w:rsidRPr="002A0D8B">
              <w:rPr>
                <w:rFonts w:ascii="Verdana" w:hAnsi="Verdana"/>
                <w:bCs/>
              </w:rPr>
              <w:t>Bench</w:t>
            </w:r>
            <w:r w:rsidR="00CB6A14" w:rsidRPr="002A0D8B">
              <w:rPr>
                <w:rFonts w:ascii="Verdana" w:hAnsi="Verdana"/>
                <w:bCs/>
              </w:rPr>
              <w:t xml:space="preserve"> Press</w:t>
            </w:r>
            <w:r w:rsidRPr="002A0D8B">
              <w:rPr>
                <w:rFonts w:ascii="Verdana" w:hAnsi="Verdana"/>
                <w:bCs/>
              </w:rPr>
              <w:t xml:space="preserve"> Max: </w:t>
            </w:r>
            <w:r w:rsidRPr="002A0D8B">
              <w:rPr>
                <w:rFonts w:ascii="Verdana" w:hAnsi="Verdana"/>
                <w:b/>
              </w:rPr>
              <w:t>3</w:t>
            </w:r>
            <w:r w:rsidR="00A25429" w:rsidRPr="002A0D8B">
              <w:rPr>
                <w:rFonts w:ascii="Verdana" w:hAnsi="Verdana"/>
                <w:b/>
              </w:rPr>
              <w:t>25</w:t>
            </w:r>
            <w:r w:rsidRPr="002A0D8B">
              <w:rPr>
                <w:rFonts w:ascii="Verdana" w:hAnsi="Verdana"/>
                <w:b/>
              </w:rPr>
              <w:t>lbs</w:t>
            </w:r>
          </w:p>
          <w:p w14:paraId="301739EF" w14:textId="77777777" w:rsidR="000D7C5E" w:rsidRPr="002A0D8B" w:rsidRDefault="003F155E" w:rsidP="006F1ADA">
            <w:pPr>
              <w:spacing w:line="276" w:lineRule="auto"/>
              <w:rPr>
                <w:rFonts w:ascii="Verdana" w:hAnsi="Verdana"/>
                <w:bCs/>
              </w:rPr>
            </w:pPr>
            <w:r w:rsidRPr="002A0D8B">
              <w:rPr>
                <w:rFonts w:ascii="Verdana" w:hAnsi="Verdana"/>
                <w:bCs/>
              </w:rPr>
              <w:t xml:space="preserve">Squat Max: </w:t>
            </w:r>
            <w:r w:rsidR="00A25429" w:rsidRPr="002A0D8B">
              <w:rPr>
                <w:rFonts w:ascii="Verdana" w:hAnsi="Verdana"/>
                <w:b/>
              </w:rPr>
              <w:t>505lbs</w:t>
            </w:r>
          </w:p>
          <w:p w14:paraId="0FBB0298" w14:textId="77777777" w:rsidR="000D7C5E" w:rsidRPr="000D7C5E" w:rsidRDefault="000D7C5E" w:rsidP="002A0D8B">
            <w:pPr>
              <w:rPr>
                <w:rFonts w:ascii="Verdana" w:hAnsi="Verdana"/>
                <w:szCs w:val="18"/>
              </w:rPr>
            </w:pPr>
          </w:p>
        </w:tc>
        <w:tc>
          <w:tcPr>
            <w:tcW w:w="606" w:type="dxa"/>
          </w:tcPr>
          <w:p w14:paraId="145F469B" w14:textId="77777777" w:rsidR="001B2ABD" w:rsidRPr="008941A1" w:rsidRDefault="001B2ABD" w:rsidP="000C45FF">
            <w:pPr>
              <w:tabs>
                <w:tab w:val="left" w:pos="990"/>
              </w:tabs>
              <w:rPr>
                <w:rFonts w:ascii="Verdana" w:hAnsi="Verdana"/>
              </w:rPr>
            </w:pPr>
          </w:p>
        </w:tc>
        <w:tc>
          <w:tcPr>
            <w:tcW w:w="6569" w:type="dxa"/>
          </w:tcPr>
          <w:p w14:paraId="2624636E" w14:textId="77777777" w:rsidR="00465A45" w:rsidRDefault="00465A45" w:rsidP="00036450">
            <w:pPr>
              <w:pStyle w:val="Heading2"/>
              <w:rPr>
                <w:rFonts w:ascii="Verdana" w:hAnsi="Verdana"/>
              </w:rPr>
            </w:pPr>
          </w:p>
          <w:p w14:paraId="5D073280" w14:textId="77777777" w:rsidR="00465A45" w:rsidRDefault="00A25429" w:rsidP="002A0D8B">
            <w:pPr>
              <w:pStyle w:val="Heading2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050561E" wp14:editId="63F7F346">
                  <wp:extent cx="2978092" cy="161993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254539_1263225933691621_3375920800731669955_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92" cy="161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0E3AE" w14:textId="77777777" w:rsidR="006F1ADA" w:rsidRDefault="00A25429" w:rsidP="00036450">
            <w:pPr>
              <w:pStyle w:val="Heading2"/>
              <w:rPr>
                <w:rFonts w:ascii="Verdana" w:hAnsi="Verdana"/>
                <w:sz w:val="48"/>
                <w:szCs w:val="48"/>
              </w:rPr>
            </w:pPr>
            <w:r w:rsidRPr="006F1ADA">
              <w:rPr>
                <w:rFonts w:ascii="Verdana" w:hAnsi="Verdana"/>
                <w:sz w:val="48"/>
                <w:szCs w:val="48"/>
              </w:rPr>
              <w:t>James Chakey</w:t>
            </w:r>
          </w:p>
          <w:p w14:paraId="5FAB0335" w14:textId="47F170CA" w:rsidR="00465A45" w:rsidRPr="006F1ADA" w:rsidRDefault="00465A45" w:rsidP="00036450">
            <w:pPr>
              <w:pStyle w:val="Heading2"/>
              <w:rPr>
                <w:rFonts w:ascii="Verdana" w:hAnsi="Verdana"/>
                <w:sz w:val="48"/>
                <w:szCs w:val="48"/>
              </w:rPr>
            </w:pPr>
            <w:r w:rsidRPr="00465A45">
              <w:rPr>
                <w:rFonts w:ascii="Verdana" w:hAnsi="Verdana"/>
                <w:spacing w:val="1"/>
                <w:w w:val="98"/>
              </w:rPr>
              <w:t xml:space="preserve">Class of </w:t>
            </w:r>
            <w:r w:rsidR="00295BB7">
              <w:rPr>
                <w:rFonts w:ascii="Verdana" w:hAnsi="Verdana"/>
                <w:spacing w:val="1"/>
                <w:w w:val="98"/>
              </w:rPr>
              <w:t>2012</w:t>
            </w:r>
          </w:p>
          <w:sdt>
            <w:sdtPr>
              <w:rPr>
                <w:rFonts w:ascii="Verdana" w:hAnsi="Verdana"/>
              </w:rPr>
              <w:id w:val="1049110328"/>
              <w:placeholder>
                <w:docPart w:val="600A7D8DC47A42E88CD5FD9C8281A02C"/>
              </w:placeholder>
              <w:temporary/>
              <w:showingPlcHdr/>
              <w15:appearance w15:val="hidden"/>
            </w:sdtPr>
            <w:sdtEndPr/>
            <w:sdtContent>
              <w:p w14:paraId="3EA6EC95" w14:textId="77777777" w:rsidR="001B2ABD" w:rsidRPr="008941A1" w:rsidRDefault="00E25A26" w:rsidP="00036450">
                <w:pPr>
                  <w:pStyle w:val="Heading2"/>
                  <w:rPr>
                    <w:rFonts w:ascii="Verdana" w:hAnsi="Verdana"/>
                  </w:rPr>
                </w:pPr>
                <w:r w:rsidRPr="008941A1">
                  <w:rPr>
                    <w:rFonts w:ascii="Verdana" w:hAnsi="Verdana"/>
                    <w:sz w:val="24"/>
                    <w:szCs w:val="24"/>
                  </w:rPr>
                  <w:t>EDUCATION</w:t>
                </w:r>
              </w:p>
            </w:sdtContent>
          </w:sdt>
          <w:p w14:paraId="24CEF249" w14:textId="67C60D55" w:rsidR="00036450" w:rsidRPr="008941A1" w:rsidRDefault="00A25429" w:rsidP="00B359E4">
            <w:pPr>
              <w:pStyle w:val="Heading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Haverford School – Class of </w:t>
            </w:r>
            <w:r w:rsidR="002A0D8B">
              <w:rPr>
                <w:rFonts w:ascii="Verdana" w:hAnsi="Verdana"/>
                <w:sz w:val="20"/>
                <w:szCs w:val="20"/>
              </w:rPr>
              <w:t>20</w:t>
            </w:r>
            <w:r w:rsidR="00295BB7">
              <w:rPr>
                <w:rFonts w:ascii="Verdana" w:hAnsi="Verdana"/>
                <w:sz w:val="20"/>
                <w:szCs w:val="20"/>
              </w:rPr>
              <w:t>12</w:t>
            </w:r>
          </w:p>
          <w:p w14:paraId="3231B269" w14:textId="77777777" w:rsidR="00036450" w:rsidRPr="008941A1" w:rsidRDefault="00036450" w:rsidP="00B359E4">
            <w:pPr>
              <w:pStyle w:val="Date"/>
              <w:rPr>
                <w:rFonts w:ascii="Verdana" w:hAnsi="Verdana"/>
              </w:rPr>
            </w:pPr>
          </w:p>
          <w:p w14:paraId="37964275" w14:textId="2B4319B8" w:rsidR="004D3011" w:rsidRPr="002A0D8B" w:rsidRDefault="003713BC" w:rsidP="006F1ADA">
            <w:pPr>
              <w:spacing w:line="276" w:lineRule="auto"/>
              <w:rPr>
                <w:rFonts w:ascii="Verdana" w:hAnsi="Verdana"/>
              </w:rPr>
            </w:pPr>
            <w:r w:rsidRPr="002A0D8B">
              <w:rPr>
                <w:rFonts w:ascii="Verdana" w:hAnsi="Verdana"/>
                <w:bCs/>
              </w:rPr>
              <w:t>GPA:</w:t>
            </w:r>
            <w:r w:rsidR="002A0D8B">
              <w:rPr>
                <w:rFonts w:ascii="Verdana" w:hAnsi="Verdana"/>
                <w:b/>
                <w:bCs/>
              </w:rPr>
              <w:t>4</w:t>
            </w:r>
            <w:r w:rsidR="006D0A7F" w:rsidRPr="002A0D8B">
              <w:rPr>
                <w:rFonts w:ascii="Verdana" w:hAnsi="Verdana"/>
                <w:b/>
                <w:bCs/>
              </w:rPr>
              <w:t>.</w:t>
            </w:r>
            <w:r w:rsidR="002A0D8B">
              <w:rPr>
                <w:rFonts w:ascii="Verdana" w:hAnsi="Verdana"/>
                <w:b/>
                <w:bCs/>
              </w:rPr>
              <w:t>33</w:t>
            </w:r>
            <w:r w:rsidR="006D0A7F" w:rsidRPr="002A0D8B">
              <w:rPr>
                <w:rFonts w:ascii="Verdana" w:hAnsi="Verdana"/>
                <w:b/>
                <w:bCs/>
              </w:rPr>
              <w:t xml:space="preserve"> (4.</w:t>
            </w:r>
            <w:r w:rsidR="002A0D8B">
              <w:rPr>
                <w:rFonts w:ascii="Verdana" w:hAnsi="Verdana"/>
                <w:b/>
                <w:bCs/>
              </w:rPr>
              <w:t>5</w:t>
            </w:r>
            <w:r w:rsidR="006D0A7F" w:rsidRPr="002A0D8B">
              <w:rPr>
                <w:rFonts w:ascii="Verdana" w:hAnsi="Verdana"/>
                <w:b/>
                <w:bCs/>
              </w:rPr>
              <w:t xml:space="preserve"> Scale)</w:t>
            </w:r>
          </w:p>
          <w:p w14:paraId="1A8053F4" w14:textId="51D82EA6" w:rsidR="003713BC" w:rsidRPr="002A0D8B" w:rsidRDefault="003713BC" w:rsidP="006F1ADA">
            <w:pPr>
              <w:spacing w:line="276" w:lineRule="auto"/>
              <w:rPr>
                <w:rFonts w:ascii="Verdana" w:hAnsi="Verdana"/>
              </w:rPr>
            </w:pPr>
            <w:r w:rsidRPr="002A0D8B">
              <w:rPr>
                <w:rFonts w:ascii="Verdana" w:hAnsi="Verdana"/>
                <w:bCs/>
              </w:rPr>
              <w:t>SAT Score:</w:t>
            </w:r>
            <w:r w:rsidR="006D0A7F" w:rsidRPr="002A0D8B">
              <w:rPr>
                <w:rFonts w:ascii="Verdana" w:hAnsi="Verdana"/>
              </w:rPr>
              <w:t xml:space="preserve"> </w:t>
            </w:r>
            <w:r w:rsidR="002A0D8B">
              <w:rPr>
                <w:rFonts w:ascii="Verdana" w:hAnsi="Verdana"/>
                <w:b/>
                <w:bCs/>
              </w:rPr>
              <w:t>1380</w:t>
            </w:r>
          </w:p>
          <w:p w14:paraId="48217C20" w14:textId="77AC8449" w:rsidR="003713BC" w:rsidRPr="002A0D8B" w:rsidRDefault="003713BC" w:rsidP="006F1ADA">
            <w:pPr>
              <w:spacing w:line="276" w:lineRule="auto"/>
              <w:rPr>
                <w:rFonts w:ascii="Verdana" w:hAnsi="Verdana"/>
              </w:rPr>
            </w:pPr>
            <w:r w:rsidRPr="002A0D8B">
              <w:rPr>
                <w:rFonts w:ascii="Verdana" w:hAnsi="Verdana"/>
                <w:bCs/>
              </w:rPr>
              <w:t>ACT Score:</w:t>
            </w:r>
            <w:r w:rsidR="007C7257" w:rsidRPr="002A0D8B">
              <w:rPr>
                <w:rFonts w:ascii="Verdana" w:hAnsi="Verdana"/>
              </w:rPr>
              <w:t xml:space="preserve"> </w:t>
            </w:r>
            <w:r w:rsidR="002A0D8B">
              <w:rPr>
                <w:rFonts w:ascii="Verdana" w:hAnsi="Verdana"/>
                <w:b/>
                <w:bCs/>
              </w:rPr>
              <w:t>3</w:t>
            </w:r>
            <w:r w:rsidR="006F1ADA">
              <w:rPr>
                <w:rFonts w:ascii="Verdana" w:hAnsi="Verdana"/>
                <w:b/>
                <w:bCs/>
              </w:rPr>
              <w:t>3</w:t>
            </w:r>
          </w:p>
          <w:p w14:paraId="47A3B237" w14:textId="77777777" w:rsidR="00036450" w:rsidRPr="008941A1" w:rsidRDefault="00036450" w:rsidP="00036450">
            <w:pPr>
              <w:rPr>
                <w:rFonts w:ascii="Verdana" w:hAnsi="Verdana"/>
              </w:rPr>
            </w:pPr>
          </w:p>
          <w:p w14:paraId="6DF8B29B" w14:textId="074671A2" w:rsidR="00036450" w:rsidRDefault="00F44FA7" w:rsidP="00B359E4">
            <w:pPr>
              <w:pStyle w:val="Heading4"/>
              <w:rPr>
                <w:rFonts w:ascii="Verdana" w:hAnsi="Verdana"/>
                <w:sz w:val="20"/>
                <w:szCs w:val="20"/>
              </w:rPr>
            </w:pPr>
            <w:r w:rsidRPr="002A0D8B">
              <w:rPr>
                <w:rFonts w:ascii="Verdana" w:hAnsi="Verdana"/>
                <w:sz w:val="20"/>
                <w:szCs w:val="20"/>
              </w:rPr>
              <w:t>Varsity Lacrosse Tea</w:t>
            </w:r>
            <w:r w:rsidR="002A0D8B">
              <w:rPr>
                <w:rFonts w:ascii="Verdana" w:hAnsi="Verdana"/>
                <w:sz w:val="20"/>
                <w:szCs w:val="20"/>
              </w:rPr>
              <w:t>m</w:t>
            </w:r>
            <w:r w:rsidR="007C7257" w:rsidRPr="002A0D8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B6A14" w:rsidRPr="002A0D8B">
              <w:rPr>
                <w:rFonts w:ascii="Verdana" w:hAnsi="Verdana"/>
                <w:sz w:val="20"/>
                <w:szCs w:val="20"/>
              </w:rPr>
              <w:t>- #</w:t>
            </w:r>
            <w:r w:rsidR="00A25429" w:rsidRPr="002A0D8B">
              <w:rPr>
                <w:rFonts w:ascii="Verdana" w:hAnsi="Verdana"/>
                <w:sz w:val="20"/>
                <w:szCs w:val="20"/>
              </w:rPr>
              <w:t>15</w:t>
            </w:r>
          </w:p>
          <w:p w14:paraId="7FEB199D" w14:textId="7B741247" w:rsidR="002A0D8B" w:rsidRDefault="002A0D8B" w:rsidP="002A0D8B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Starting Quarterback &amp; Safety from 2010-2011</w:t>
            </w:r>
          </w:p>
          <w:p w14:paraId="2EEE3710" w14:textId="77777777" w:rsidR="002A0D8B" w:rsidRPr="002A0D8B" w:rsidRDefault="002A0D8B" w:rsidP="002A0D8B">
            <w:pPr>
              <w:rPr>
                <w:rFonts w:ascii="Verdana" w:hAnsi="Verdana"/>
                <w:szCs w:val="18"/>
              </w:rPr>
            </w:pPr>
          </w:p>
          <w:p w14:paraId="1914CD08" w14:textId="77777777" w:rsidR="00F44FA7" w:rsidRPr="002A0D8B" w:rsidRDefault="00F44FA7" w:rsidP="006F1ADA">
            <w:pPr>
              <w:spacing w:line="276" w:lineRule="auto"/>
              <w:rPr>
                <w:rFonts w:ascii="Verdana" w:hAnsi="Verdana"/>
                <w:b/>
              </w:rPr>
            </w:pPr>
            <w:r w:rsidRPr="002A0D8B">
              <w:rPr>
                <w:rFonts w:ascii="Verdana" w:hAnsi="Verdana"/>
                <w:bCs/>
              </w:rPr>
              <w:t xml:space="preserve">Total </w:t>
            </w:r>
            <w:r w:rsidR="00A25429" w:rsidRPr="002A0D8B">
              <w:rPr>
                <w:rFonts w:ascii="Verdana" w:hAnsi="Verdana"/>
                <w:bCs/>
              </w:rPr>
              <w:t>Point</w:t>
            </w:r>
            <w:r w:rsidRPr="002A0D8B">
              <w:rPr>
                <w:rFonts w:ascii="Verdana" w:hAnsi="Verdana"/>
                <w:bCs/>
              </w:rPr>
              <w:t>s:</w:t>
            </w:r>
            <w:r w:rsidR="007C7257" w:rsidRPr="002A0D8B">
              <w:rPr>
                <w:rFonts w:ascii="Verdana" w:hAnsi="Verdana"/>
              </w:rPr>
              <w:t xml:space="preserve"> </w:t>
            </w:r>
            <w:r w:rsidR="00A25429" w:rsidRPr="002A0D8B">
              <w:rPr>
                <w:rFonts w:ascii="Verdana" w:hAnsi="Verdana"/>
                <w:b/>
              </w:rPr>
              <w:t>7</w:t>
            </w:r>
          </w:p>
          <w:p w14:paraId="4E0A5B7C" w14:textId="77777777" w:rsidR="00F44FA7" w:rsidRPr="002A0D8B" w:rsidRDefault="00F44FA7" w:rsidP="006F1ADA">
            <w:pPr>
              <w:spacing w:line="276" w:lineRule="auto"/>
              <w:rPr>
                <w:rFonts w:ascii="Verdana" w:hAnsi="Verdana"/>
                <w:b/>
              </w:rPr>
            </w:pPr>
            <w:r w:rsidRPr="002A0D8B">
              <w:rPr>
                <w:rFonts w:ascii="Verdana" w:hAnsi="Verdana"/>
                <w:bCs/>
              </w:rPr>
              <w:t xml:space="preserve">Total </w:t>
            </w:r>
            <w:r w:rsidR="00A25429" w:rsidRPr="002A0D8B">
              <w:rPr>
                <w:rFonts w:ascii="Verdana" w:hAnsi="Verdana"/>
                <w:bCs/>
              </w:rPr>
              <w:t>Caused Turnovers</w:t>
            </w:r>
            <w:r w:rsidRPr="002A0D8B">
              <w:rPr>
                <w:rFonts w:ascii="Verdana" w:hAnsi="Verdana"/>
                <w:bCs/>
              </w:rPr>
              <w:t>:</w:t>
            </w:r>
            <w:r w:rsidR="007C7257" w:rsidRPr="002A0D8B">
              <w:rPr>
                <w:rFonts w:ascii="Verdana" w:hAnsi="Verdana"/>
              </w:rPr>
              <w:t xml:space="preserve"> </w:t>
            </w:r>
            <w:r w:rsidR="00A25429" w:rsidRPr="002A0D8B">
              <w:rPr>
                <w:rFonts w:ascii="Verdana" w:hAnsi="Verdana"/>
                <w:b/>
              </w:rPr>
              <w:t>33</w:t>
            </w:r>
          </w:p>
          <w:p w14:paraId="7E648AFF" w14:textId="77777777" w:rsidR="00F44FA7" w:rsidRPr="002A0D8B" w:rsidRDefault="00F44FA7" w:rsidP="006F1ADA">
            <w:pPr>
              <w:spacing w:line="276" w:lineRule="auto"/>
              <w:rPr>
                <w:rFonts w:ascii="Verdana" w:hAnsi="Verdana"/>
              </w:rPr>
            </w:pPr>
            <w:r w:rsidRPr="002A0D8B">
              <w:rPr>
                <w:rFonts w:ascii="Verdana" w:hAnsi="Verdana"/>
                <w:bCs/>
              </w:rPr>
              <w:t>Total Ground Balls:</w:t>
            </w:r>
            <w:r w:rsidR="007C7257" w:rsidRPr="002A0D8B">
              <w:rPr>
                <w:rFonts w:ascii="Verdana" w:hAnsi="Verdana"/>
              </w:rPr>
              <w:t xml:space="preserve"> </w:t>
            </w:r>
            <w:r w:rsidR="00A25429" w:rsidRPr="002A0D8B">
              <w:rPr>
                <w:rFonts w:ascii="Verdana" w:hAnsi="Verdana"/>
                <w:b/>
              </w:rPr>
              <w:t>107</w:t>
            </w:r>
          </w:p>
          <w:p w14:paraId="72354880" w14:textId="77777777" w:rsidR="00F44FA7" w:rsidRPr="008941A1" w:rsidRDefault="00F44FA7" w:rsidP="00036450">
            <w:pPr>
              <w:rPr>
                <w:rFonts w:ascii="Verdana" w:hAnsi="Verdana"/>
              </w:rPr>
            </w:pPr>
          </w:p>
          <w:p w14:paraId="012B5E0D" w14:textId="6EE75F97" w:rsidR="00F44FA7" w:rsidRDefault="00F44FA7" w:rsidP="00036450">
            <w:pPr>
              <w:rPr>
                <w:rFonts w:ascii="Verdana" w:hAnsi="Verdana"/>
                <w:b/>
                <w:sz w:val="20"/>
                <w:szCs w:val="20"/>
              </w:rPr>
            </w:pPr>
            <w:r w:rsidRPr="008941A1">
              <w:rPr>
                <w:rFonts w:ascii="Verdana" w:hAnsi="Verdana"/>
                <w:b/>
                <w:sz w:val="20"/>
                <w:szCs w:val="20"/>
              </w:rPr>
              <w:t>Varsity Football Team</w:t>
            </w:r>
            <w:r w:rsidR="002A0D8B">
              <w:rPr>
                <w:rFonts w:ascii="Verdana" w:hAnsi="Verdana"/>
                <w:b/>
                <w:sz w:val="20"/>
                <w:szCs w:val="20"/>
              </w:rPr>
              <w:t>, Captain</w:t>
            </w:r>
            <w:r w:rsidR="00374768">
              <w:rPr>
                <w:rFonts w:ascii="Verdana" w:hAnsi="Verdana"/>
                <w:b/>
                <w:sz w:val="20"/>
                <w:szCs w:val="20"/>
              </w:rPr>
              <w:t xml:space="preserve"> - #</w:t>
            </w:r>
            <w:r w:rsidR="00A25429">
              <w:rPr>
                <w:rFonts w:ascii="Verdana" w:hAnsi="Verdana"/>
                <w:b/>
                <w:sz w:val="20"/>
                <w:szCs w:val="20"/>
              </w:rPr>
              <w:t>12</w:t>
            </w:r>
          </w:p>
          <w:p w14:paraId="77C3BC76" w14:textId="1ADA6DAD" w:rsidR="00374768" w:rsidRPr="00374768" w:rsidRDefault="00A25429" w:rsidP="00036450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Starting Quarterback &amp; Safety from 2010-2011</w:t>
            </w:r>
          </w:p>
          <w:p w14:paraId="2B21ED5C" w14:textId="77777777" w:rsidR="00036450" w:rsidRPr="008941A1" w:rsidRDefault="00F44FA7" w:rsidP="00036450">
            <w:pPr>
              <w:pStyle w:val="Heading2"/>
              <w:rPr>
                <w:rFonts w:ascii="Verdana" w:hAnsi="Verdana"/>
                <w:sz w:val="24"/>
                <w:szCs w:val="24"/>
              </w:rPr>
            </w:pPr>
            <w:r w:rsidRPr="008941A1">
              <w:rPr>
                <w:rFonts w:ascii="Verdana" w:hAnsi="Verdana"/>
                <w:sz w:val="24"/>
                <w:szCs w:val="24"/>
              </w:rPr>
              <w:t>References</w:t>
            </w:r>
          </w:p>
          <w:p w14:paraId="4F9BB66A" w14:textId="77777777" w:rsidR="00036450" w:rsidRPr="008941A1" w:rsidRDefault="00A25429" w:rsidP="00B359E4">
            <w:pPr>
              <w:pStyle w:val="Heading4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John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Nostrant</w:t>
            </w:r>
            <w:proofErr w:type="spellEnd"/>
            <w:r w:rsidR="00372F51" w:rsidRPr="008941A1">
              <w:rPr>
                <w:rFonts w:ascii="Verdana" w:hAnsi="Verdana"/>
                <w:sz w:val="20"/>
                <w:szCs w:val="20"/>
              </w:rPr>
              <w:t>, Mentor &amp; Lacrosse Coach</w:t>
            </w:r>
          </w:p>
          <w:p w14:paraId="23B1F21A" w14:textId="77777777" w:rsidR="00036450" w:rsidRPr="008941A1" w:rsidRDefault="00A25429" w:rsidP="00B359E4">
            <w:pPr>
              <w:pStyle w:val="Dat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Haverford School – Varsity Lacrosse</w:t>
            </w:r>
          </w:p>
          <w:p w14:paraId="5D44D117" w14:textId="694BE8DE" w:rsidR="00372F51" w:rsidRPr="006F1ADA" w:rsidRDefault="00372F51" w:rsidP="006F1ADA">
            <w:pPr>
              <w:spacing w:line="276" w:lineRule="auto"/>
              <w:rPr>
                <w:rFonts w:ascii="Verdana" w:hAnsi="Verdana"/>
                <w:u w:val="single"/>
              </w:rPr>
            </w:pPr>
            <w:r w:rsidRPr="006F1ADA">
              <w:rPr>
                <w:rFonts w:ascii="Verdana" w:hAnsi="Verdana"/>
                <w:u w:val="single"/>
              </w:rPr>
              <w:t xml:space="preserve">Email: </w:t>
            </w:r>
          </w:p>
          <w:p w14:paraId="341657C4" w14:textId="7DA16B01" w:rsidR="00036450" w:rsidRPr="006F1ADA" w:rsidRDefault="00372F51" w:rsidP="006F1ADA">
            <w:pPr>
              <w:spacing w:line="276" w:lineRule="auto"/>
              <w:rPr>
                <w:rFonts w:ascii="Verdana" w:hAnsi="Verdana"/>
                <w:u w:val="single"/>
              </w:rPr>
            </w:pPr>
            <w:r w:rsidRPr="006F1ADA">
              <w:rPr>
                <w:rFonts w:ascii="Verdana" w:hAnsi="Verdana"/>
                <w:u w:val="single"/>
              </w:rPr>
              <w:t xml:space="preserve">Cell: </w:t>
            </w:r>
          </w:p>
          <w:p w14:paraId="5831D012" w14:textId="77777777" w:rsidR="004D3011" w:rsidRPr="008941A1" w:rsidRDefault="004D3011" w:rsidP="00036450">
            <w:pPr>
              <w:rPr>
                <w:rFonts w:ascii="Verdana" w:hAnsi="Verdana"/>
              </w:rPr>
            </w:pPr>
          </w:p>
          <w:p w14:paraId="0A082287" w14:textId="77777777" w:rsidR="004D3011" w:rsidRPr="008941A1" w:rsidRDefault="00A25429" w:rsidP="00B359E4">
            <w:pPr>
              <w:pStyle w:val="Heading4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Michael Murphy</w:t>
            </w:r>
            <w:r w:rsidR="007C7257" w:rsidRPr="008941A1">
              <w:rPr>
                <w:rFonts w:ascii="Verdana" w:hAnsi="Verdana"/>
                <w:sz w:val="20"/>
                <w:szCs w:val="20"/>
              </w:rPr>
              <w:t>,</w:t>
            </w:r>
            <w:r w:rsidR="004D3011" w:rsidRPr="008941A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C7257" w:rsidRPr="008941A1">
              <w:rPr>
                <w:rFonts w:ascii="Verdana" w:hAnsi="Verdana"/>
                <w:sz w:val="20"/>
                <w:szCs w:val="20"/>
              </w:rPr>
              <w:t xml:space="preserve">High School </w:t>
            </w:r>
            <w:r>
              <w:rPr>
                <w:rFonts w:ascii="Verdana" w:hAnsi="Verdana"/>
                <w:sz w:val="20"/>
                <w:szCs w:val="20"/>
              </w:rPr>
              <w:t>Football</w:t>
            </w:r>
            <w:r w:rsidR="007C7257" w:rsidRPr="008941A1">
              <w:rPr>
                <w:rFonts w:ascii="Verdana" w:hAnsi="Verdana"/>
                <w:sz w:val="20"/>
                <w:szCs w:val="20"/>
              </w:rPr>
              <w:t xml:space="preserve"> Coach</w:t>
            </w:r>
          </w:p>
          <w:p w14:paraId="75213C4D" w14:textId="506C53AB" w:rsidR="004D3011" w:rsidRDefault="00470442" w:rsidP="00B359E4">
            <w:pPr>
              <w:pStyle w:val="Dat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Haverford</w:t>
            </w:r>
            <w:r w:rsidR="00576BC3" w:rsidRPr="008941A1">
              <w:rPr>
                <w:rFonts w:ascii="Verdana" w:hAnsi="Verdana"/>
              </w:rPr>
              <w:t xml:space="preserve"> School – Varsity </w:t>
            </w:r>
            <w:r w:rsidR="00A25429">
              <w:rPr>
                <w:rFonts w:ascii="Verdana" w:hAnsi="Verdana"/>
              </w:rPr>
              <w:t>Football</w:t>
            </w:r>
          </w:p>
          <w:p w14:paraId="0FC73C78" w14:textId="3DAE33BE" w:rsidR="00470442" w:rsidRPr="008941A1" w:rsidRDefault="00470442" w:rsidP="006F1ADA">
            <w:pPr>
              <w:spacing w:line="276" w:lineRule="auto"/>
              <w:rPr>
                <w:rFonts w:ascii="Verdana" w:hAnsi="Verdana"/>
              </w:rPr>
            </w:pPr>
            <w:r w:rsidRPr="008941A1">
              <w:rPr>
                <w:rFonts w:ascii="Verdana" w:hAnsi="Verdana"/>
                <w:u w:val="single"/>
              </w:rPr>
              <w:t>Email</w:t>
            </w:r>
            <w:r w:rsidRPr="008941A1">
              <w:rPr>
                <w:rFonts w:ascii="Verdana" w:hAnsi="Verdana"/>
              </w:rPr>
              <w:t xml:space="preserve">: </w:t>
            </w:r>
          </w:p>
          <w:p w14:paraId="66D2AEBF" w14:textId="7DBFAF1F" w:rsidR="00470442" w:rsidRPr="00470442" w:rsidRDefault="00470442" w:rsidP="006F1ADA">
            <w:pPr>
              <w:spacing w:line="276" w:lineRule="auto"/>
              <w:rPr>
                <w:rFonts w:ascii="Verdana" w:hAnsi="Verdana"/>
              </w:rPr>
            </w:pPr>
            <w:r w:rsidRPr="008941A1">
              <w:rPr>
                <w:rFonts w:ascii="Verdana" w:hAnsi="Verdana"/>
                <w:u w:val="single"/>
              </w:rPr>
              <w:t>Cell:</w:t>
            </w:r>
            <w:r w:rsidRPr="008941A1">
              <w:rPr>
                <w:rFonts w:ascii="Verdana" w:hAnsi="Verdana"/>
              </w:rPr>
              <w:t xml:space="preserve">  </w:t>
            </w:r>
          </w:p>
          <w:p w14:paraId="25AB4F07" w14:textId="77777777" w:rsidR="00374768" w:rsidRPr="00A25429" w:rsidRDefault="00F44FA7" w:rsidP="00A25429">
            <w:pPr>
              <w:pStyle w:val="Heading2"/>
              <w:rPr>
                <w:rFonts w:ascii="Verdana" w:hAnsi="Verdana"/>
                <w:sz w:val="24"/>
                <w:szCs w:val="24"/>
              </w:rPr>
            </w:pPr>
            <w:r w:rsidRPr="008941A1">
              <w:rPr>
                <w:rFonts w:ascii="Verdana" w:hAnsi="Verdana"/>
                <w:sz w:val="24"/>
                <w:szCs w:val="24"/>
              </w:rPr>
              <w:t>Awards &amp; honors</w:t>
            </w:r>
          </w:p>
          <w:p w14:paraId="38037A96" w14:textId="7F78A60B" w:rsidR="00A25429" w:rsidRPr="006F1ADA" w:rsidRDefault="00A25429" w:rsidP="006F1ADA">
            <w:pPr>
              <w:pStyle w:val="ListParagraph"/>
              <w:numPr>
                <w:ilvl w:val="0"/>
                <w:numId w:val="4"/>
              </w:numPr>
              <w:tabs>
                <w:tab w:val="left" w:pos="4560"/>
              </w:tabs>
              <w:rPr>
                <w:rFonts w:ascii="Verdana" w:hAnsi="Verdana"/>
              </w:rPr>
            </w:pPr>
            <w:r w:rsidRPr="006F1ADA">
              <w:rPr>
                <w:rFonts w:ascii="Verdana" w:hAnsi="Verdana"/>
              </w:rPr>
              <w:t>Senior Captain, four-time conference champion, two-time all-conference, 2011 National Champion</w:t>
            </w:r>
          </w:p>
          <w:p w14:paraId="64D94D55" w14:textId="77777777" w:rsidR="002A0D8B" w:rsidRPr="002A0D8B" w:rsidRDefault="002A0D8B" w:rsidP="002A0D8B">
            <w:pPr>
              <w:tabs>
                <w:tab w:val="left" w:pos="4560"/>
              </w:tabs>
              <w:rPr>
                <w:rFonts w:ascii="Verdana" w:hAnsi="Verdana"/>
              </w:rPr>
            </w:pPr>
          </w:p>
          <w:p w14:paraId="7882AB6C" w14:textId="6938DAE2" w:rsidR="00A25429" w:rsidRPr="006F1ADA" w:rsidRDefault="00A25429" w:rsidP="006F1ADA">
            <w:pPr>
              <w:pStyle w:val="ListParagraph"/>
              <w:numPr>
                <w:ilvl w:val="0"/>
                <w:numId w:val="4"/>
              </w:numPr>
              <w:tabs>
                <w:tab w:val="left" w:pos="4560"/>
              </w:tabs>
              <w:rPr>
                <w:rFonts w:ascii="Verdana" w:hAnsi="Verdana"/>
              </w:rPr>
            </w:pPr>
            <w:r w:rsidRPr="006F1ADA">
              <w:rPr>
                <w:rFonts w:ascii="Verdana" w:hAnsi="Verdana"/>
              </w:rPr>
              <w:t xml:space="preserve">Wilson History Award 2010 and 2012 Sportsman </w:t>
            </w:r>
            <w:r w:rsidR="002A0D8B" w:rsidRPr="006F1ADA">
              <w:rPr>
                <w:rFonts w:ascii="Verdana" w:hAnsi="Verdana"/>
              </w:rPr>
              <w:t>o</w:t>
            </w:r>
            <w:r w:rsidRPr="006F1ADA">
              <w:rPr>
                <w:rFonts w:ascii="Verdana" w:hAnsi="Verdana"/>
              </w:rPr>
              <w:t>f The Year</w:t>
            </w:r>
          </w:p>
          <w:p w14:paraId="47F753C2" w14:textId="77777777" w:rsidR="00CA0E4D" w:rsidRPr="008941A1" w:rsidRDefault="00CA0E4D" w:rsidP="00CA0E4D">
            <w:pPr>
              <w:pStyle w:val="ListParagraph"/>
              <w:rPr>
                <w:rFonts w:ascii="Verdana" w:hAnsi="Verdana"/>
              </w:rPr>
            </w:pPr>
          </w:p>
        </w:tc>
      </w:tr>
    </w:tbl>
    <w:p w14:paraId="3706F0CA" w14:textId="77777777" w:rsidR="007C7257" w:rsidRPr="000D7C5E" w:rsidRDefault="007C7257" w:rsidP="000D7C5E">
      <w:pPr>
        <w:tabs>
          <w:tab w:val="left" w:pos="4560"/>
        </w:tabs>
        <w:rPr>
          <w:rFonts w:ascii="Verdana" w:hAnsi="Verdana"/>
        </w:rPr>
      </w:pPr>
    </w:p>
    <w:sectPr w:rsidR="007C7257" w:rsidRPr="000D7C5E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A46D5" w14:textId="77777777" w:rsidR="005F79D3" w:rsidRDefault="005F79D3" w:rsidP="000C45FF">
      <w:r>
        <w:separator/>
      </w:r>
    </w:p>
  </w:endnote>
  <w:endnote w:type="continuationSeparator" w:id="0">
    <w:p w14:paraId="112420C6" w14:textId="77777777" w:rsidR="005F79D3" w:rsidRDefault="005F79D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95904" w14:textId="77777777" w:rsidR="005F79D3" w:rsidRDefault="005F79D3" w:rsidP="000C45FF">
      <w:r>
        <w:separator/>
      </w:r>
    </w:p>
  </w:footnote>
  <w:footnote w:type="continuationSeparator" w:id="0">
    <w:p w14:paraId="6EFC8524" w14:textId="77777777" w:rsidR="005F79D3" w:rsidRDefault="005F79D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9B20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887F9" wp14:editId="052548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70F"/>
    <w:multiLevelType w:val="hybridMultilevel"/>
    <w:tmpl w:val="F1FA9FB4"/>
    <w:lvl w:ilvl="0" w:tplc="0409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" w15:restartNumberingAfterBreak="0">
    <w:nsid w:val="23FF3186"/>
    <w:multiLevelType w:val="hybridMultilevel"/>
    <w:tmpl w:val="4878BBEC"/>
    <w:lvl w:ilvl="0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abstractNum w:abstractNumId="2" w15:restartNumberingAfterBreak="0">
    <w:nsid w:val="33EC257B"/>
    <w:multiLevelType w:val="hybridMultilevel"/>
    <w:tmpl w:val="24646CD8"/>
    <w:lvl w:ilvl="0" w:tplc="1EFC135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E7E73"/>
    <w:multiLevelType w:val="hybridMultilevel"/>
    <w:tmpl w:val="B390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36450"/>
    <w:rsid w:val="000925D4"/>
    <w:rsid w:val="00094499"/>
    <w:rsid w:val="000C45FF"/>
    <w:rsid w:val="000D7C5E"/>
    <w:rsid w:val="000E3FD1"/>
    <w:rsid w:val="00112054"/>
    <w:rsid w:val="001525E1"/>
    <w:rsid w:val="00167B64"/>
    <w:rsid w:val="00180329"/>
    <w:rsid w:val="00184F09"/>
    <w:rsid w:val="0019001F"/>
    <w:rsid w:val="001A36E8"/>
    <w:rsid w:val="001A74A5"/>
    <w:rsid w:val="001B2ABD"/>
    <w:rsid w:val="001E0391"/>
    <w:rsid w:val="001E1759"/>
    <w:rsid w:val="001F1ECC"/>
    <w:rsid w:val="002400EB"/>
    <w:rsid w:val="00256CF7"/>
    <w:rsid w:val="00273720"/>
    <w:rsid w:val="002817D1"/>
    <w:rsid w:val="00281FD5"/>
    <w:rsid w:val="00295BB7"/>
    <w:rsid w:val="002A0D8B"/>
    <w:rsid w:val="0030481B"/>
    <w:rsid w:val="00307699"/>
    <w:rsid w:val="003156FC"/>
    <w:rsid w:val="003254B5"/>
    <w:rsid w:val="0037121F"/>
    <w:rsid w:val="003713BC"/>
    <w:rsid w:val="00372F51"/>
    <w:rsid w:val="00374768"/>
    <w:rsid w:val="003762AA"/>
    <w:rsid w:val="003A6B7D"/>
    <w:rsid w:val="003B06CA"/>
    <w:rsid w:val="003F155E"/>
    <w:rsid w:val="004071FC"/>
    <w:rsid w:val="00430B38"/>
    <w:rsid w:val="00445947"/>
    <w:rsid w:val="00465A45"/>
    <w:rsid w:val="00470442"/>
    <w:rsid w:val="004813B3"/>
    <w:rsid w:val="00496591"/>
    <w:rsid w:val="004C63E4"/>
    <w:rsid w:val="004D3011"/>
    <w:rsid w:val="004E4933"/>
    <w:rsid w:val="0052167A"/>
    <w:rsid w:val="005262AC"/>
    <w:rsid w:val="00576BC3"/>
    <w:rsid w:val="005C58F1"/>
    <w:rsid w:val="005D03E8"/>
    <w:rsid w:val="005D416E"/>
    <w:rsid w:val="005E39D5"/>
    <w:rsid w:val="005F79D3"/>
    <w:rsid w:val="00600670"/>
    <w:rsid w:val="006143DC"/>
    <w:rsid w:val="0062123A"/>
    <w:rsid w:val="00634CA4"/>
    <w:rsid w:val="0064301D"/>
    <w:rsid w:val="00646E75"/>
    <w:rsid w:val="00650733"/>
    <w:rsid w:val="006771D0"/>
    <w:rsid w:val="006D0A7F"/>
    <w:rsid w:val="006F1ADA"/>
    <w:rsid w:val="00714AA3"/>
    <w:rsid w:val="00715FCB"/>
    <w:rsid w:val="007175EB"/>
    <w:rsid w:val="00732A6F"/>
    <w:rsid w:val="00743101"/>
    <w:rsid w:val="007775E1"/>
    <w:rsid w:val="007867A0"/>
    <w:rsid w:val="007927F5"/>
    <w:rsid w:val="007C129E"/>
    <w:rsid w:val="007C7257"/>
    <w:rsid w:val="007E6275"/>
    <w:rsid w:val="007F6A8E"/>
    <w:rsid w:val="00802CA0"/>
    <w:rsid w:val="0080427E"/>
    <w:rsid w:val="008941A1"/>
    <w:rsid w:val="009260CD"/>
    <w:rsid w:val="00946BF4"/>
    <w:rsid w:val="00952C25"/>
    <w:rsid w:val="009F3E8B"/>
    <w:rsid w:val="00A2118D"/>
    <w:rsid w:val="00A25429"/>
    <w:rsid w:val="00A7048D"/>
    <w:rsid w:val="00AD2C50"/>
    <w:rsid w:val="00AD2E8F"/>
    <w:rsid w:val="00AD76E2"/>
    <w:rsid w:val="00AF1F3D"/>
    <w:rsid w:val="00B20152"/>
    <w:rsid w:val="00B359E4"/>
    <w:rsid w:val="00B57D98"/>
    <w:rsid w:val="00B70850"/>
    <w:rsid w:val="00B76226"/>
    <w:rsid w:val="00B928F3"/>
    <w:rsid w:val="00BC00D5"/>
    <w:rsid w:val="00BE106C"/>
    <w:rsid w:val="00C063D7"/>
    <w:rsid w:val="00C066B6"/>
    <w:rsid w:val="00C216AF"/>
    <w:rsid w:val="00C37BA1"/>
    <w:rsid w:val="00C418EB"/>
    <w:rsid w:val="00C4674C"/>
    <w:rsid w:val="00C506CF"/>
    <w:rsid w:val="00C72BED"/>
    <w:rsid w:val="00C75AA8"/>
    <w:rsid w:val="00C9578B"/>
    <w:rsid w:val="00CA0E4D"/>
    <w:rsid w:val="00CB0055"/>
    <w:rsid w:val="00CB3E39"/>
    <w:rsid w:val="00CB6A14"/>
    <w:rsid w:val="00D04898"/>
    <w:rsid w:val="00D2522B"/>
    <w:rsid w:val="00D422DE"/>
    <w:rsid w:val="00D5459D"/>
    <w:rsid w:val="00D61D40"/>
    <w:rsid w:val="00D77AEE"/>
    <w:rsid w:val="00DA1F4D"/>
    <w:rsid w:val="00DC3D0F"/>
    <w:rsid w:val="00DD172A"/>
    <w:rsid w:val="00E25A26"/>
    <w:rsid w:val="00E4381A"/>
    <w:rsid w:val="00E55D74"/>
    <w:rsid w:val="00E81496"/>
    <w:rsid w:val="00EB30ED"/>
    <w:rsid w:val="00F44FA7"/>
    <w:rsid w:val="00F60274"/>
    <w:rsid w:val="00F77FB9"/>
    <w:rsid w:val="00FB068F"/>
    <w:rsid w:val="00FE6C86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8E0E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F44F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48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udl.com/video/3/160203/5721a940dfe23b2d6870f35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k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8C7A146EBC4E4D94494EB8B260E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6885-0A21-4A53-B5DA-B221A8D5E46D}"/>
      </w:docPartPr>
      <w:docPartBody>
        <w:p w:rsidR="000A31EA" w:rsidRDefault="00C93322">
          <w:pPr>
            <w:pStyle w:val="318C7A146EBC4E4D94494EB8B260E85B"/>
          </w:pPr>
          <w:r w:rsidRPr="00CB0055">
            <w:t>Contact</w:t>
          </w:r>
        </w:p>
      </w:docPartBody>
    </w:docPart>
    <w:docPart>
      <w:docPartPr>
        <w:name w:val="600A7D8DC47A42E88CD5FD9C8281A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6DCD-1D5C-4E51-BDC7-FCE5F590A059}"/>
      </w:docPartPr>
      <w:docPartBody>
        <w:p w:rsidR="000A31EA" w:rsidRDefault="00C93322">
          <w:pPr>
            <w:pStyle w:val="600A7D8DC47A42E88CD5FD9C8281A02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22"/>
    <w:rsid w:val="000945A8"/>
    <w:rsid w:val="000A31EA"/>
    <w:rsid w:val="001A1395"/>
    <w:rsid w:val="001B475E"/>
    <w:rsid w:val="001D7E98"/>
    <w:rsid w:val="00203A19"/>
    <w:rsid w:val="002A54D0"/>
    <w:rsid w:val="008646B1"/>
    <w:rsid w:val="009111BA"/>
    <w:rsid w:val="009521CD"/>
    <w:rsid w:val="0099412E"/>
    <w:rsid w:val="00AA4C27"/>
    <w:rsid w:val="00BF09DE"/>
    <w:rsid w:val="00C93322"/>
    <w:rsid w:val="00E40FDD"/>
    <w:rsid w:val="00F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8C7A146EBC4E4D94494EB8B260E85B">
    <w:name w:val="318C7A146EBC4E4D94494EB8B260E85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00A7D8DC47A42E88CD5FD9C8281A02C">
    <w:name w:val="600A7D8DC47A42E88CD5FD9C8281A02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47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C:\Users\Chakey\AppData\Roaming\Microsoft\Templates\Blue grey resume.dotx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2021-05-05T01:01:00Z</dcterms:created>
  <dcterms:modified xsi:type="dcterms:W3CDTF">2021-05-05T01:01:00Z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